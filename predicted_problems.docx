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9985B" w14:textId="2AD9015F" w:rsidR="009A670B" w:rsidRDefault="001960C7" w:rsidP="009A670B">
      <w:pPr>
        <w:pStyle w:val="Heading1"/>
      </w:pPr>
      <w:r>
        <w:t>Predicted problems.</w:t>
      </w:r>
    </w:p>
    <w:p w14:paraId="1FD9563E" w14:textId="64F346DE" w:rsidR="001960C7" w:rsidRDefault="001960C7" w:rsidP="001960C7">
      <w:r>
        <w:t>It will be hard to find enough public domain assets for the website, as</w:t>
      </w:r>
      <w:r w:rsidR="009A670B">
        <w:t xml:space="preserve"> there is</w:t>
      </w:r>
      <w:r w:rsidR="00654FA9">
        <w:t xml:space="preserve"> often a very limited range, with varying levels of quality</w:t>
      </w:r>
      <w:r>
        <w:t>.</w:t>
      </w:r>
    </w:p>
    <w:p w14:paraId="6FCE3AA6" w14:textId="0A6425CA" w:rsidR="001960C7" w:rsidRDefault="00B577CB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>I could instead c</w:t>
      </w:r>
      <w:r w:rsidR="001960C7">
        <w:t>reate my own im</w:t>
      </w:r>
      <w:r>
        <w:t>ages and assets for the website by taking my own photos.</w:t>
      </w:r>
    </w:p>
    <w:p w14:paraId="55ACE000" w14:textId="699BF090" w:rsidR="001960C7" w:rsidRDefault="00A15735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>I could use</w:t>
      </w:r>
      <w:r w:rsidR="001960C7">
        <w:t xml:space="preserve"> less imagery and assets, </w:t>
      </w:r>
      <w:r w:rsidR="002F57DF">
        <w:t xml:space="preserve">and instead rely more on </w:t>
      </w:r>
      <w:r w:rsidR="006261B4">
        <w:t>typography and other elements.</w:t>
      </w:r>
    </w:p>
    <w:p w14:paraId="0F645A9B" w14:textId="77777777" w:rsidR="003E41FA" w:rsidRDefault="001E0F4B" w:rsidP="003E41FA">
      <w:pPr>
        <w:spacing w:after="200" w:line="276" w:lineRule="auto"/>
      </w:pPr>
      <w:r>
        <w:t>The website will feel empty, due to a lack of content.</w:t>
      </w:r>
      <w:r w:rsidR="00837EF7">
        <w:t xml:space="preserve"> Many websites have pages of content, with large site maps, navigation and other elements. Due to the simplicity of this task the website may feel bare when compared with other </w:t>
      </w:r>
      <w:r w:rsidR="003E41FA">
        <w:t>websites on</w:t>
      </w:r>
      <w:r w:rsidR="00837EF7">
        <w:t xml:space="preserve"> the market.</w:t>
      </w:r>
    </w:p>
    <w:p w14:paraId="5CB6C3F3" w14:textId="5191215E" w:rsidR="001960C7" w:rsidRDefault="003E41FA" w:rsidP="003E41FA">
      <w:pPr>
        <w:pStyle w:val="ListParagraph"/>
        <w:numPr>
          <w:ilvl w:val="0"/>
          <w:numId w:val="2"/>
        </w:numPr>
        <w:spacing w:after="200" w:line="276" w:lineRule="auto"/>
      </w:pPr>
      <w:r>
        <w:t>I could attempt to include more media, such as images and other assets.</w:t>
      </w:r>
    </w:p>
    <w:p w14:paraId="6A88260E" w14:textId="5A7DCCF6" w:rsidR="001960C7" w:rsidRDefault="008A3654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>I could use more whitespace, and padding to make the website feel larger than it is.</w:t>
      </w:r>
    </w:p>
    <w:p w14:paraId="0428CCB1" w14:textId="6E09AED5" w:rsidR="001960C7" w:rsidRDefault="006C4EAC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>I could write more information and content to go inside the website.</w:t>
      </w:r>
    </w:p>
    <w:p w14:paraId="2C416178" w14:textId="72687B22" w:rsidR="001960C7" w:rsidRDefault="007D0B00" w:rsidP="001960C7">
      <w:r>
        <w:t>I don’t understand the topic of streetwear well en</w:t>
      </w:r>
      <w:r w:rsidR="009F1C0D">
        <w:t xml:space="preserve">ough to design a business identity. </w:t>
      </w:r>
    </w:p>
    <w:p w14:paraId="6344F0CA" w14:textId="33C081D2" w:rsidR="001960C7" w:rsidRDefault="00AD50AB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>I could do more research into other streetwear businesses.</w:t>
      </w:r>
    </w:p>
    <w:p w14:paraId="66D65810" w14:textId="196F09F5" w:rsidR="001960C7" w:rsidRDefault="00F57A97" w:rsidP="008D460D">
      <w:pPr>
        <w:pStyle w:val="ListParagraph"/>
        <w:numPr>
          <w:ilvl w:val="0"/>
          <w:numId w:val="2"/>
        </w:numPr>
        <w:spacing w:after="200" w:line="276" w:lineRule="auto"/>
      </w:pPr>
      <w:r>
        <w:t>I could look up definitions and opinions on streetwear.</w:t>
      </w:r>
    </w:p>
    <w:p w14:paraId="7A5D2942" w14:textId="13D04A85" w:rsidR="008F5D57" w:rsidRDefault="00CB679F" w:rsidP="00CB679F">
      <w:pPr>
        <w:spacing w:after="200" w:line="276" w:lineRule="auto"/>
      </w:pPr>
      <w:r>
        <w:t>The website will be difficult to create exactly how I envisioned it.</w:t>
      </w:r>
    </w:p>
    <w:p w14:paraId="5991A4BA" w14:textId="6287055E" w:rsidR="001960C7" w:rsidRDefault="00FB0E7C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>I could draw more sketches, so I have a more physical, concrete understanding of what needs to be built.</w:t>
      </w:r>
    </w:p>
    <w:p w14:paraId="38EE30C6" w14:textId="23772F10" w:rsidR="001960C7" w:rsidRDefault="001960C7" w:rsidP="001960C7">
      <w:r>
        <w:t>I will get fall behind my schedule, due to the tight workload.</w:t>
      </w:r>
    </w:p>
    <w:p w14:paraId="24D1FFBC" w14:textId="75C083A1" w:rsidR="001960C7" w:rsidRDefault="008F7CCB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>I could reduce the quality</w:t>
      </w:r>
      <w:r w:rsidR="00E76E9D">
        <w:t>, and goals for the end product.</w:t>
      </w:r>
    </w:p>
    <w:p w14:paraId="274CA70A" w14:textId="4CEB9933" w:rsidR="001960C7" w:rsidRDefault="005E6C5D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>I could budget my time for the remaining tasks, and work a shorter timeframe on each task.</w:t>
      </w:r>
    </w:p>
    <w:p w14:paraId="42B0F902" w14:textId="1C4CCE17" w:rsidR="001960C7" w:rsidRDefault="001960C7" w:rsidP="001960C7">
      <w:r>
        <w:t>I don’t know how to write a biography.</w:t>
      </w:r>
    </w:p>
    <w:p w14:paraId="498B04E6" w14:textId="203FCC1C" w:rsidR="00C4181C" w:rsidRDefault="00C4181C" w:rsidP="00C4181C">
      <w:pPr>
        <w:pStyle w:val="ListParagraph"/>
        <w:numPr>
          <w:ilvl w:val="0"/>
          <w:numId w:val="2"/>
        </w:numPr>
      </w:pPr>
      <w:r>
        <w:t>I could read other biographies, and attempt to extract the formula.</w:t>
      </w:r>
    </w:p>
    <w:p w14:paraId="1A4D9B6B" w14:textId="36B6496E" w:rsidR="001960C7" w:rsidRDefault="00E15C59" w:rsidP="001960C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I could use dot points to plan out events, and use that to construct a biography. </w:t>
      </w:r>
    </w:p>
    <w:p w14:paraId="72F17852" w14:textId="175E2CED" w:rsidR="00F27482" w:rsidRDefault="003230ED" w:rsidP="003230ED">
      <w:pPr>
        <w:spacing w:after="200" w:line="276" w:lineRule="auto"/>
      </w:pPr>
      <w:r>
        <w:t>The storyboards do not covey the overall design of the website</w:t>
      </w:r>
      <w:r w:rsidR="00F27482">
        <w:t xml:space="preserve"> well enough to decide between. It is often very difficult to see which storyboard looks better when on paper.</w:t>
      </w:r>
    </w:p>
    <w:p w14:paraId="523FEAF0" w14:textId="48740236" w:rsidR="00180B5F" w:rsidRPr="001960C7" w:rsidRDefault="00D81156" w:rsidP="001D748B">
      <w:pPr>
        <w:pStyle w:val="ListParagraph"/>
        <w:numPr>
          <w:ilvl w:val="0"/>
          <w:numId w:val="2"/>
        </w:numPr>
        <w:spacing w:after="200" w:line="276" w:lineRule="auto"/>
      </w:pPr>
      <w:r>
        <w:t>I could create some digital mock-ups in Illustrator or Photoshop.</w:t>
      </w:r>
      <w:r w:rsidR="001D748B">
        <w:t xml:space="preserve"> This should give a clearer understanding of how different textures and colours interact.</w:t>
      </w:r>
      <w:bookmarkStart w:id="0" w:name="_GoBack"/>
      <w:bookmarkEnd w:id="0"/>
      <w:r w:rsidR="00180B5F">
        <w:t xml:space="preserve"> </w:t>
      </w:r>
    </w:p>
    <w:sectPr w:rsidR="00180B5F" w:rsidRPr="0019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57C"/>
    <w:multiLevelType w:val="hybridMultilevel"/>
    <w:tmpl w:val="5B6CAEA2"/>
    <w:lvl w:ilvl="0" w:tplc="00AAE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97479"/>
    <w:multiLevelType w:val="hybridMultilevel"/>
    <w:tmpl w:val="95F4152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C7"/>
    <w:rsid w:val="00180B5F"/>
    <w:rsid w:val="001960C7"/>
    <w:rsid w:val="001D748B"/>
    <w:rsid w:val="001E0F4B"/>
    <w:rsid w:val="002F57DF"/>
    <w:rsid w:val="003230ED"/>
    <w:rsid w:val="00340F97"/>
    <w:rsid w:val="003E41FA"/>
    <w:rsid w:val="00491BFD"/>
    <w:rsid w:val="005E33C7"/>
    <w:rsid w:val="005E6C5D"/>
    <w:rsid w:val="005E7D51"/>
    <w:rsid w:val="006261B4"/>
    <w:rsid w:val="00654FA9"/>
    <w:rsid w:val="006C4EAC"/>
    <w:rsid w:val="007C4C4B"/>
    <w:rsid w:val="007D0B00"/>
    <w:rsid w:val="00837EF7"/>
    <w:rsid w:val="008A3654"/>
    <w:rsid w:val="008D460D"/>
    <w:rsid w:val="008F5D57"/>
    <w:rsid w:val="008F7CCB"/>
    <w:rsid w:val="009A670B"/>
    <w:rsid w:val="009F1C0D"/>
    <w:rsid w:val="00A15735"/>
    <w:rsid w:val="00AD50AB"/>
    <w:rsid w:val="00B577CB"/>
    <w:rsid w:val="00C4181C"/>
    <w:rsid w:val="00CB679F"/>
    <w:rsid w:val="00D81156"/>
    <w:rsid w:val="00E14D61"/>
    <w:rsid w:val="00E15C59"/>
    <w:rsid w:val="00E76E9D"/>
    <w:rsid w:val="00EE12AE"/>
    <w:rsid w:val="00F1334E"/>
    <w:rsid w:val="00F27482"/>
    <w:rsid w:val="00F55F46"/>
    <w:rsid w:val="00F57A97"/>
    <w:rsid w:val="00F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C2BA"/>
  <w15:chartTrackingRefBased/>
  <w15:docId w15:val="{BFE98D2A-12F4-4452-90C6-FCEF7FA7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97"/>
  </w:style>
  <w:style w:type="paragraph" w:styleId="Heading1">
    <w:name w:val="heading 1"/>
    <w:basedOn w:val="Normal"/>
    <w:next w:val="Normal"/>
    <w:link w:val="Heading1Char"/>
    <w:uiPriority w:val="9"/>
    <w:qFormat/>
    <w:rsid w:val="00340F97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97"/>
    <w:rPr>
      <w:b/>
    </w:rPr>
  </w:style>
  <w:style w:type="paragraph" w:styleId="ListParagraph">
    <w:name w:val="List Paragraph"/>
    <w:basedOn w:val="Normal"/>
    <w:uiPriority w:val="34"/>
    <w:qFormat/>
    <w:rsid w:val="0019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jean_stefano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Moore</dc:creator>
  <cp:keywords/>
  <dc:description/>
  <cp:lastModifiedBy>Scott Moore</cp:lastModifiedBy>
  <cp:revision>37</cp:revision>
  <dcterms:created xsi:type="dcterms:W3CDTF">2016-09-04T04:20:00Z</dcterms:created>
  <dcterms:modified xsi:type="dcterms:W3CDTF">2016-09-06T15:48:00Z</dcterms:modified>
</cp:coreProperties>
</file>