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5AA" w:rsidRDefault="009815AA" w:rsidP="008B18F7">
      <w:pPr>
        <w:pStyle w:val="Heading1"/>
      </w:pPr>
      <w:r>
        <w:t>Review</w:t>
      </w:r>
      <w:r w:rsidR="00340F97">
        <w:t>.</w:t>
      </w:r>
    </w:p>
    <w:p w:rsidR="009F7DD5" w:rsidRDefault="008B18F7" w:rsidP="008B18F7">
      <w:r>
        <w:t>I believe the overall project was a success.</w:t>
      </w:r>
      <w:r w:rsidR="00682C8E">
        <w:t xml:space="preserve"> The business identity which I have created, and developed for Jean Stefano’s new retail clothing outlet, Voyage, has turned out even better than I planned.</w:t>
      </w:r>
      <w:r w:rsidR="00843950">
        <w:t xml:space="preserve"> The end website is cohesive, and as the brief described, it exudes design.</w:t>
      </w:r>
    </w:p>
    <w:p w:rsidR="00721862" w:rsidRDefault="009F7DD5" w:rsidP="008B18F7">
      <w:r>
        <w:t>Throughout the project, I was able to stay mostly on schedule and finish in the allocated time.</w:t>
      </w:r>
      <w:r w:rsidR="00545409">
        <w:t xml:space="preserve"> Towards the end of the project I began to diverge from my timeline, as some tasks made more sense to do earlier, such as writing the biography, products and décor for the website. This meant I could more easily see the structure, and length of each text in the website, which text generators such as Lorem Ipsum do not do as well.</w:t>
      </w:r>
    </w:p>
    <w:p w:rsidR="0073205B" w:rsidRDefault="002468E6" w:rsidP="008B18F7">
      <w:r>
        <w:t>There were several minor problems throughout the project, but there were no major problems or changes that occurred.</w:t>
      </w:r>
      <w:r w:rsidR="00A40C93">
        <w:t xml:space="preserve"> The planning phase was quite successful, and there were almost no proble</w:t>
      </w:r>
      <w:r w:rsidR="00A55254">
        <w:t>ms that needed to be dealt with.</w:t>
      </w:r>
    </w:p>
    <w:p w:rsidR="006A5AC2" w:rsidRDefault="004C4AB8" w:rsidP="008B18F7">
      <w:r>
        <w:t>When I was building the logo I found that typography alone was not enough, but I did not have enough time to experiment with the creation of various icons.</w:t>
      </w:r>
      <w:r w:rsidR="00A74F7D">
        <w:t xml:space="preserve"> In order to solve this </w:t>
      </w:r>
      <w:r w:rsidR="006A5AC2">
        <w:t>problem,</w:t>
      </w:r>
      <w:r w:rsidR="00A74F7D">
        <w:t xml:space="preserve"> I found a selection of public domain icons which I could incorporate into my design, which </w:t>
      </w:r>
      <w:r w:rsidR="00CA7952">
        <w:t>saved a lot of time.</w:t>
      </w:r>
    </w:p>
    <w:p w:rsidR="004C2FA8" w:rsidRDefault="00F63D40" w:rsidP="008B18F7">
      <w:r>
        <w:t>The assets were at first overwhelming to look for</w:t>
      </w:r>
      <w:r w:rsidR="009F2F65">
        <w:t>, due to several reasons.</w:t>
      </w:r>
      <w:r w:rsidR="007F11F2">
        <w:t xml:space="preserve"> I should’ve been looking for </w:t>
      </w:r>
      <w:r w:rsidR="00313AC0">
        <w:t>assets later on in the schedule, as I had no idea what I needed at that stage in the project.</w:t>
      </w:r>
      <w:r w:rsidR="001D44B3">
        <w:t xml:space="preserve"> Also public domain assets are hard to find, so it is better to build your website, and then find an assortment of photos that would fit in nicely.</w:t>
      </w:r>
    </w:p>
    <w:p w:rsidR="003B59CF" w:rsidRDefault="003B59CF" w:rsidP="008B18F7">
      <w:r>
        <w:t xml:space="preserve">Another problem with the assets is that, public domain assets are fairly inconsistent, which meant that it is hard to develop a theme or maintain a baseline level of quality within the </w:t>
      </w:r>
      <w:r w:rsidR="00AC4C0B">
        <w:t>photos.</w:t>
      </w:r>
      <w:r w:rsidR="00482335">
        <w:t xml:space="preserve"> While I didn’t quite understand why it worked so well know, on reflection, I believe by putting my images into uniform grids, helped unify the images, despite the </w:t>
      </w:r>
      <w:r w:rsidR="00054814">
        <w:t>inconsistent</w:t>
      </w:r>
      <w:r w:rsidR="00482335">
        <w:t xml:space="preserve"> photography and level of quality of the </w:t>
      </w:r>
      <w:r w:rsidR="00054814">
        <w:t>images</w:t>
      </w:r>
      <w:r w:rsidR="00482335">
        <w:t>.</w:t>
      </w:r>
    </w:p>
    <w:p w:rsidR="00E821AE" w:rsidRDefault="00144AA4" w:rsidP="008B18F7">
      <w:r>
        <w:t>Since I have made many websites before, most of the development in HTML and CSS was fairly straightforward and trivial. I believe that this is due to a few key skills which are extremely useful when building websites.</w:t>
      </w:r>
      <w:r w:rsidR="00C86104">
        <w:t xml:space="preserve"> The use of Google Chrome’s development tools, which allow developers to inspect elements in a webpage and analyse the currently applied styles, position in the document, box model and many other aspects.</w:t>
      </w:r>
      <w:r w:rsidR="00F636CA">
        <w:t xml:space="preserve"> This simplifies the process of debugging and fixing errors in your webpage </w:t>
      </w:r>
      <w:r w:rsidR="00E821AE">
        <w:t>enormously</w:t>
      </w:r>
      <w:r w:rsidR="00F636CA">
        <w:t>.</w:t>
      </w:r>
    </w:p>
    <w:p w:rsidR="00295665" w:rsidRDefault="00E821AE" w:rsidP="008B18F7">
      <w:r>
        <w:t>Despite the use of the Chrome development tools, I often found myself jumping to Google, to search for common solutions such as how to use the new flexbox display properties</w:t>
      </w:r>
      <w:r w:rsidR="001D454C">
        <w:t>. Websites such as MDN (Mozilla Developer Network) have extremely good explanations and examples of HTML5 features.</w:t>
      </w:r>
      <w:r w:rsidR="001E614E">
        <w:t xml:space="preserve"> I often use this tool implicitly when I do not understand what a</w:t>
      </w:r>
      <w:r w:rsidR="00C32777">
        <w:t xml:space="preserve"> feature does.</w:t>
      </w:r>
      <w:r w:rsidR="00185673">
        <w:t xml:space="preserve"> The website </w:t>
      </w:r>
      <w:proofErr w:type="spellStart"/>
      <w:r w:rsidR="00156AB9">
        <w:t>Stack</w:t>
      </w:r>
      <w:r w:rsidR="00B04A0F">
        <w:t>Overflow</w:t>
      </w:r>
      <w:proofErr w:type="spellEnd"/>
      <w:r w:rsidR="00185673">
        <w:t xml:space="preserve"> is also extremely in </w:t>
      </w:r>
      <w:r w:rsidR="007F0914">
        <w:t>solving simple, common problems. I often used this to answer questions like, ‘How to adjust background image position in CSS’.</w:t>
      </w:r>
    </w:p>
    <w:p w:rsidR="00E32349" w:rsidRPr="00340F97" w:rsidRDefault="00316E6A" w:rsidP="00967FEC">
      <w:r>
        <w:t xml:space="preserve">The rest of the project went relatively smoothly. If I were to do this project again, I would create a slightly different schedule which has more focus placed on designing the website earlier, and focuses on getting the content for that website later in the project. </w:t>
      </w:r>
      <w:r w:rsidR="00531D55">
        <w:t>Other than this, I believe that the project went well, and there is not much to change in the process of building the website, but instead in the experience gained from building many websites.</w:t>
      </w:r>
      <w:bookmarkStart w:id="0" w:name="_GoBack"/>
      <w:bookmarkEnd w:id="0"/>
    </w:p>
    <w:sectPr w:rsidR="00E32349" w:rsidRPr="00340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F2F49"/>
    <w:multiLevelType w:val="hybridMultilevel"/>
    <w:tmpl w:val="A3A0990C"/>
    <w:lvl w:ilvl="0" w:tplc="78B2E2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5AA"/>
    <w:rsid w:val="00054814"/>
    <w:rsid w:val="00144AA4"/>
    <w:rsid w:val="00156AB9"/>
    <w:rsid w:val="00185673"/>
    <w:rsid w:val="001D44B3"/>
    <w:rsid w:val="001D454C"/>
    <w:rsid w:val="001E614E"/>
    <w:rsid w:val="002468E6"/>
    <w:rsid w:val="00295665"/>
    <w:rsid w:val="003005CC"/>
    <w:rsid w:val="00302788"/>
    <w:rsid w:val="00313AC0"/>
    <w:rsid w:val="00316E6A"/>
    <w:rsid w:val="00340F97"/>
    <w:rsid w:val="003B59CF"/>
    <w:rsid w:val="003F4575"/>
    <w:rsid w:val="00482335"/>
    <w:rsid w:val="004C2FA8"/>
    <w:rsid w:val="004C4AB8"/>
    <w:rsid w:val="005315BE"/>
    <w:rsid w:val="00531D55"/>
    <w:rsid w:val="00545409"/>
    <w:rsid w:val="005E7D51"/>
    <w:rsid w:val="00653822"/>
    <w:rsid w:val="00682C8E"/>
    <w:rsid w:val="006A5AC2"/>
    <w:rsid w:val="006B072A"/>
    <w:rsid w:val="00721862"/>
    <w:rsid w:val="0073205B"/>
    <w:rsid w:val="007F0914"/>
    <w:rsid w:val="007F11F2"/>
    <w:rsid w:val="00823AAF"/>
    <w:rsid w:val="00843950"/>
    <w:rsid w:val="008B18F7"/>
    <w:rsid w:val="00967FEC"/>
    <w:rsid w:val="009815AA"/>
    <w:rsid w:val="009F2F65"/>
    <w:rsid w:val="009F7DD5"/>
    <w:rsid w:val="00A40C93"/>
    <w:rsid w:val="00A55254"/>
    <w:rsid w:val="00A74F7D"/>
    <w:rsid w:val="00AA3611"/>
    <w:rsid w:val="00AC4C0B"/>
    <w:rsid w:val="00AF6358"/>
    <w:rsid w:val="00B04A0F"/>
    <w:rsid w:val="00C32777"/>
    <w:rsid w:val="00C86104"/>
    <w:rsid w:val="00C929BC"/>
    <w:rsid w:val="00CA7952"/>
    <w:rsid w:val="00CD6AB9"/>
    <w:rsid w:val="00CF7FBF"/>
    <w:rsid w:val="00D84EDC"/>
    <w:rsid w:val="00E14D61"/>
    <w:rsid w:val="00E32349"/>
    <w:rsid w:val="00E821AE"/>
    <w:rsid w:val="00F636CA"/>
    <w:rsid w:val="00F63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674C6"/>
  <w15:chartTrackingRefBased/>
  <w15:docId w15:val="{D9D4F2F4-E6DA-4E8D-B260-14079A011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40F97"/>
  </w:style>
  <w:style w:type="paragraph" w:styleId="Heading1">
    <w:name w:val="heading 1"/>
    <w:basedOn w:val="Normal"/>
    <w:next w:val="Normal"/>
    <w:link w:val="Heading1Char"/>
    <w:uiPriority w:val="9"/>
    <w:qFormat/>
    <w:rsid w:val="00340F97"/>
    <w:pPr>
      <w:outlineLvl w:val="0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F97"/>
    <w:rPr>
      <w:b/>
    </w:rPr>
  </w:style>
  <w:style w:type="paragraph" w:styleId="ListParagraph">
    <w:name w:val="List Paragraph"/>
    <w:basedOn w:val="Normal"/>
    <w:uiPriority w:val="34"/>
    <w:qFormat/>
    <w:rsid w:val="004C2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U:\jean_stefano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97</TotalTime>
  <Pages>1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Moore</dc:creator>
  <cp:keywords/>
  <dc:description/>
  <cp:lastModifiedBy>Scott Moore</cp:lastModifiedBy>
  <cp:revision>55</cp:revision>
  <dcterms:created xsi:type="dcterms:W3CDTF">2016-09-06T14:08:00Z</dcterms:created>
  <dcterms:modified xsi:type="dcterms:W3CDTF">2016-09-06T16:07:00Z</dcterms:modified>
</cp:coreProperties>
</file>