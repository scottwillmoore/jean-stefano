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51" w:rsidRDefault="00331D68" w:rsidP="00340F97">
      <w:pPr>
        <w:pStyle w:val="Heading1"/>
      </w:pPr>
      <w:r>
        <w:t>Asset</w:t>
      </w:r>
      <w:r w:rsidR="00B960E3">
        <w:t>s</w:t>
      </w:r>
      <w:r w:rsidR="00340F97">
        <w:t>.</w:t>
      </w:r>
    </w:p>
    <w:p w:rsidR="008C2883" w:rsidRDefault="009E6B97" w:rsidP="00340F97">
      <w:r>
        <w:t xml:space="preserve">This document contains a list of assets and their corresponding licenses which I may use in the project. It should help keep track of where assets come from, and what are the terms of the license when I need </w:t>
      </w:r>
      <w:r w:rsidR="008C2883">
        <w:t>to use an image in the project.</w:t>
      </w:r>
    </w:p>
    <w:p w:rsidR="00741133" w:rsidRDefault="00741133" w:rsidP="00340F97"/>
    <w:p w:rsidR="00741133" w:rsidRDefault="00F87690" w:rsidP="00340F97">
      <w:r>
        <w:t>All of the following images were sourced from Unsplash, a website with extremely high quality public domain images.</w:t>
      </w:r>
      <w:r w:rsidR="00F55044">
        <w:t xml:space="preserve"> I primarily used these images throughout the site. </w:t>
      </w:r>
      <w:r w:rsidR="00C15C36">
        <w:t>The cover photo, all the pictures in the grid on the homepage, as well as an assortment of clothes on the product list were sourced from here.</w:t>
      </w:r>
    </w:p>
    <w:p w:rsidR="0054732F" w:rsidRDefault="00741133" w:rsidP="00A309FA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4FD3EF3B" wp14:editId="4A70A4A7">
            <wp:extent cx="3600000" cy="132257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BC" w:rsidRDefault="000417B9" w:rsidP="0054732F">
      <w:r>
        <w:t xml:space="preserve">Cover, </w:t>
      </w:r>
      <w:hyperlink r:id="rId5" w:history="1">
        <w:r w:rsidR="0054732F" w:rsidRPr="003A6E4A">
          <w:rPr>
            <w:rStyle w:val="Hyperlink"/>
          </w:rPr>
          <w:t>https://unsplash.com/photos/tBtuxtLvAZs</w:t>
        </w:r>
      </w:hyperlink>
    </w:p>
    <w:p w:rsidR="0054732F" w:rsidRDefault="002E21BC" w:rsidP="0054732F">
      <w:r>
        <w:t xml:space="preserve">Grid 1, </w:t>
      </w:r>
      <w:hyperlink r:id="rId6" w:history="1">
        <w:r w:rsidR="0054732F" w:rsidRPr="003A6E4A">
          <w:rPr>
            <w:rStyle w:val="Hyperlink"/>
          </w:rPr>
          <w:t>https://unsplash.com/photos/d57LGwGacF8</w:t>
        </w:r>
      </w:hyperlink>
    </w:p>
    <w:p w:rsidR="0054732F" w:rsidRDefault="002E21BC" w:rsidP="0054732F">
      <w:r>
        <w:t xml:space="preserve">Grid 2, </w:t>
      </w:r>
      <w:hyperlink r:id="rId7" w:history="1">
        <w:r w:rsidR="0054732F" w:rsidRPr="003A6E4A">
          <w:rPr>
            <w:rStyle w:val="Hyperlink"/>
          </w:rPr>
          <w:t>https://unsplash.com/photos/INlsVpSEWTs</w:t>
        </w:r>
      </w:hyperlink>
    </w:p>
    <w:p w:rsidR="0054732F" w:rsidRDefault="002E21BC" w:rsidP="0054732F">
      <w:r>
        <w:t xml:space="preserve">Grid 3, </w:t>
      </w:r>
      <w:hyperlink r:id="rId8" w:history="1">
        <w:r w:rsidR="0054732F" w:rsidRPr="003A6E4A">
          <w:rPr>
            <w:rStyle w:val="Hyperlink"/>
          </w:rPr>
          <w:t>https://unsplash.com/photos/GYF8ipxBPg4</w:t>
        </w:r>
      </w:hyperlink>
    </w:p>
    <w:p w:rsidR="0054732F" w:rsidRDefault="002E21BC" w:rsidP="0054732F">
      <w:r>
        <w:t xml:space="preserve">Grid 4, </w:t>
      </w:r>
      <w:hyperlink r:id="rId9" w:history="1">
        <w:r w:rsidR="0054732F" w:rsidRPr="003A6E4A">
          <w:rPr>
            <w:rStyle w:val="Hyperlink"/>
          </w:rPr>
          <w:t>https://unsplash.com/photos/K2NlO4hFVeQ</w:t>
        </w:r>
      </w:hyperlink>
    </w:p>
    <w:p w:rsidR="0054732F" w:rsidRDefault="002E21BC" w:rsidP="0054732F">
      <w:r>
        <w:t xml:space="preserve">Grid 5, </w:t>
      </w:r>
      <w:hyperlink r:id="rId10" w:history="1">
        <w:r w:rsidR="0054732F" w:rsidRPr="003A6E4A">
          <w:rPr>
            <w:rStyle w:val="Hyperlink"/>
          </w:rPr>
          <w:t>https://unsplash.com/photos/Oi_Utj7dKZg</w:t>
        </w:r>
      </w:hyperlink>
      <w:r w:rsidR="0054732F">
        <w:t xml:space="preserve"> </w:t>
      </w:r>
    </w:p>
    <w:p w:rsidR="0054732F" w:rsidRPr="005F22DB" w:rsidRDefault="002E21BC" w:rsidP="00340F97">
      <w:pPr>
        <w:rPr>
          <w:color w:val="0563C1" w:themeColor="hyperlink"/>
          <w:u w:val="single"/>
        </w:rPr>
      </w:pPr>
      <w:r>
        <w:t xml:space="preserve">Grid 6, </w:t>
      </w:r>
      <w:hyperlink r:id="rId11" w:history="1">
        <w:r w:rsidR="0054732F" w:rsidRPr="003A6E4A">
          <w:rPr>
            <w:rStyle w:val="Hyperlink"/>
          </w:rPr>
          <w:t>https://unsplash.com/photos/8vAdE1jdtFk</w:t>
        </w:r>
      </w:hyperlink>
    </w:p>
    <w:p w:rsidR="005F22DB" w:rsidRDefault="005F22DB" w:rsidP="005F22DB">
      <w:r>
        <w:t xml:space="preserve">Shoes 1, </w:t>
      </w:r>
      <w:hyperlink r:id="rId12" w:history="1">
        <w:r w:rsidRPr="00313594">
          <w:rPr>
            <w:rStyle w:val="Hyperlink"/>
          </w:rPr>
          <w:t>https://unsplash.com/photos/OfvV-jkgrfQ</w:t>
        </w:r>
      </w:hyperlink>
    </w:p>
    <w:p w:rsidR="005F22DB" w:rsidRDefault="005F22DB" w:rsidP="005F22DB">
      <w:r>
        <w:t xml:space="preserve">Shoes 2, </w:t>
      </w:r>
      <w:hyperlink r:id="rId13" w:history="1">
        <w:r w:rsidRPr="00313594">
          <w:rPr>
            <w:rStyle w:val="Hyperlink"/>
          </w:rPr>
          <w:t>https://unsplash.com/photos/0bFvWOh1tgI</w:t>
        </w:r>
      </w:hyperlink>
    </w:p>
    <w:p w:rsidR="005F22DB" w:rsidRDefault="005F22DB" w:rsidP="005F22DB">
      <w:r>
        <w:t xml:space="preserve">Shoes 3, </w:t>
      </w:r>
      <w:hyperlink r:id="rId14" w:history="1">
        <w:r w:rsidRPr="00313594">
          <w:rPr>
            <w:rStyle w:val="Hyperlink"/>
          </w:rPr>
          <w:t>https://unsplash.com/photos/-YYSC6kwPF8</w:t>
        </w:r>
      </w:hyperlink>
    </w:p>
    <w:p w:rsidR="005F22DB" w:rsidRDefault="005F22DB" w:rsidP="005F22DB">
      <w:r>
        <w:t xml:space="preserve">Jacket 1, </w:t>
      </w:r>
      <w:hyperlink r:id="rId15" w:history="1">
        <w:r w:rsidRPr="00313594">
          <w:rPr>
            <w:rStyle w:val="Hyperlink"/>
          </w:rPr>
          <w:t>https://unsplash.com/photos/C-mxLOk6ANs</w:t>
        </w:r>
      </w:hyperlink>
    </w:p>
    <w:p w:rsidR="00C96E9B" w:rsidRPr="00C96E9B" w:rsidRDefault="005F22DB" w:rsidP="00C96E9B">
      <w:pPr>
        <w:rPr>
          <w:rStyle w:val="Hyperlink"/>
          <w:color w:val="auto"/>
          <w:u w:val="none"/>
        </w:rPr>
      </w:pPr>
      <w:r>
        <w:t xml:space="preserve">Jacket 2, </w:t>
      </w:r>
      <w:hyperlink r:id="rId16" w:history="1">
        <w:r w:rsidRPr="00313594">
          <w:rPr>
            <w:rStyle w:val="Hyperlink"/>
          </w:rPr>
          <w:t>https://unsplash.com/photos/GsQwzPaqGB0</w:t>
        </w:r>
      </w:hyperlink>
    </w:p>
    <w:p w:rsidR="00C96E9B" w:rsidRDefault="00C96E9B" w:rsidP="00C96E9B">
      <w:r>
        <w:t xml:space="preserve">Melbourne 1, </w:t>
      </w:r>
      <w:hyperlink r:id="rId17" w:history="1">
        <w:r w:rsidRPr="002A7983">
          <w:rPr>
            <w:rStyle w:val="Hyperlink"/>
          </w:rPr>
          <w:t>https://unsplash.com/photos/o3TZx8_j7FE</w:t>
        </w:r>
      </w:hyperlink>
    </w:p>
    <w:p w:rsidR="00C96E9B" w:rsidRDefault="00C96E9B" w:rsidP="00C96E9B">
      <w:r>
        <w:t xml:space="preserve">Melbourne 2, </w:t>
      </w:r>
      <w:hyperlink r:id="rId18" w:history="1">
        <w:r w:rsidRPr="002A7983">
          <w:rPr>
            <w:rStyle w:val="Hyperlink"/>
          </w:rPr>
          <w:t>https://unsplash.com/photos/09eoscPYdHU</w:t>
        </w:r>
      </w:hyperlink>
    </w:p>
    <w:p w:rsidR="00C96E9B" w:rsidRDefault="00C96E9B" w:rsidP="00C96E9B">
      <w:r>
        <w:t xml:space="preserve">Melbourne 3, </w:t>
      </w:r>
      <w:hyperlink r:id="rId19" w:history="1">
        <w:r w:rsidRPr="002A7983">
          <w:rPr>
            <w:rStyle w:val="Hyperlink"/>
          </w:rPr>
          <w:t>https://unsplash.com/photos/GH7g8Ve-Ubw</w:t>
        </w:r>
      </w:hyperlink>
    </w:p>
    <w:p w:rsidR="00C96E9B" w:rsidRDefault="00C96E9B" w:rsidP="00C96E9B">
      <w:r>
        <w:t xml:space="preserve">France 1, </w:t>
      </w:r>
      <w:hyperlink r:id="rId20" w:history="1">
        <w:r w:rsidRPr="002A7983">
          <w:rPr>
            <w:rStyle w:val="Hyperlink"/>
          </w:rPr>
          <w:t>https://unsplash.com/photos/moognyOQ1nE</w:t>
        </w:r>
      </w:hyperlink>
    </w:p>
    <w:p w:rsidR="00C96E9B" w:rsidRDefault="00C96E9B" w:rsidP="00C96E9B">
      <w:r>
        <w:t xml:space="preserve">France 2, </w:t>
      </w:r>
      <w:hyperlink r:id="rId21" w:history="1">
        <w:r w:rsidRPr="002A7983">
          <w:rPr>
            <w:rStyle w:val="Hyperlink"/>
          </w:rPr>
          <w:t>https://unsplash.com/photos/EIO_ZytZm8Y</w:t>
        </w:r>
      </w:hyperlink>
    </w:p>
    <w:p w:rsidR="00C96E9B" w:rsidRDefault="00C96E9B" w:rsidP="00C96E9B">
      <w:r>
        <w:t xml:space="preserve">France 3, </w:t>
      </w:r>
      <w:hyperlink r:id="rId22" w:history="1">
        <w:r w:rsidRPr="002A7983">
          <w:rPr>
            <w:rStyle w:val="Hyperlink"/>
          </w:rPr>
          <w:t>https://unsplash.com/photos/1DeZnSDNeRU</w:t>
        </w:r>
      </w:hyperlink>
    </w:p>
    <w:p w:rsidR="00B124D6" w:rsidRDefault="00B124D6" w:rsidP="00340F97"/>
    <w:p w:rsidR="004313B3" w:rsidRDefault="00B124D6" w:rsidP="00340F97">
      <w:r>
        <w:lastRenderedPageBreak/>
        <w:t>The travel icons which were used in the logo, as well as the page dividers</w:t>
      </w:r>
      <w:r w:rsidR="009D235B">
        <w:t xml:space="preserve"> were sourced f</w:t>
      </w:r>
      <w:r w:rsidR="00FC330B">
        <w:t>rom a Smashing Magazine article.</w:t>
      </w:r>
      <w:bookmarkStart w:id="0" w:name="_GoBack"/>
      <w:bookmarkEnd w:id="0"/>
    </w:p>
    <w:p w:rsidR="00D11412" w:rsidRDefault="004313B3" w:rsidP="001D1C18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1EEFB29E" wp14:editId="6CA4119E">
            <wp:extent cx="3600000" cy="89886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774"/>
                    <a:stretch/>
                  </pic:blipFill>
                  <pic:spPr bwMode="auto">
                    <a:xfrm>
                      <a:off x="0" y="0"/>
                      <a:ext cx="3600000" cy="89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A2E" w:rsidRDefault="009B3629" w:rsidP="00340F97">
      <w:pPr>
        <w:rPr>
          <w:rStyle w:val="Hyperlink"/>
        </w:rPr>
      </w:pPr>
      <w:hyperlink r:id="rId24" w:history="1">
        <w:r w:rsidR="00D11412" w:rsidRPr="003A6E4A">
          <w:rPr>
            <w:rStyle w:val="Hyperlink"/>
          </w:rPr>
          <w:t>https://www.smashingmagazine.com/2015/11/freebie-voyage-icon-set/</w:t>
        </w:r>
      </w:hyperlink>
    </w:p>
    <w:p w:rsidR="001845EF" w:rsidRDefault="00700DE8" w:rsidP="00217A2E">
      <w:r>
        <w:t>The globe icon, which was also experimented with in the logo was sourced from the Wikimedia Commons website, which lists the image as licenced to the public domain.</w:t>
      </w:r>
    </w:p>
    <w:p w:rsidR="002B178D" w:rsidRDefault="002B178D" w:rsidP="002B178D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68E3E5E8" wp14:editId="09F7DD10">
            <wp:extent cx="3600000" cy="30751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8D" w:rsidRDefault="009B3629" w:rsidP="002B178D">
      <w:hyperlink r:id="rId26" w:history="1">
        <w:r w:rsidR="00D32436" w:rsidRPr="00313594">
          <w:rPr>
            <w:rStyle w:val="Hyperlink"/>
          </w:rPr>
          <w:t>https://commons.wikimedia.org/wiki/File:Globe_icon.svg</w:t>
        </w:r>
      </w:hyperlink>
    </w:p>
    <w:p w:rsidR="00EA2675" w:rsidRDefault="00EA2675" w:rsidP="00340F97"/>
    <w:p w:rsidR="006F713F" w:rsidRDefault="00185E0B" w:rsidP="00340F97">
      <w:r>
        <w:t xml:space="preserve">Several of the mock-ups came from the Graphic Burger website, </w:t>
      </w:r>
      <w:r w:rsidR="006F713F">
        <w:t>which contains a large assortment of free mock-ups.</w:t>
      </w:r>
    </w:p>
    <w:p w:rsidR="006F713F" w:rsidRDefault="006F713F" w:rsidP="006A088F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6E3F8FE" wp14:editId="3EBCAC74">
            <wp:extent cx="3600000" cy="605052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3F" w:rsidRDefault="00F47E0D" w:rsidP="00340F97">
      <w:r>
        <w:t xml:space="preserve">Jumper 1, </w:t>
      </w:r>
      <w:hyperlink r:id="rId28" w:history="1">
        <w:r w:rsidR="006F713F" w:rsidRPr="00313594">
          <w:rPr>
            <w:rStyle w:val="Hyperlink"/>
          </w:rPr>
          <w:t>http://graphicburger.com/jumper-mockup-psd/</w:t>
        </w:r>
      </w:hyperlink>
    </w:p>
    <w:p w:rsidR="006F713F" w:rsidRDefault="00F47E0D" w:rsidP="00340F97">
      <w:r>
        <w:t xml:space="preserve">Hoodie 1, </w:t>
      </w:r>
      <w:hyperlink r:id="rId29" w:history="1">
        <w:r w:rsidRPr="00313594">
          <w:rPr>
            <w:rStyle w:val="Hyperlink"/>
          </w:rPr>
          <w:t>http://graphicburger.com/hoodie-mockup-psd/</w:t>
        </w:r>
      </w:hyperlink>
    </w:p>
    <w:p w:rsidR="00F47E0D" w:rsidRDefault="00420A6C" w:rsidP="00340F97">
      <w:r>
        <w:t>Signs and f</w:t>
      </w:r>
      <w:r w:rsidR="000C2E5A">
        <w:t xml:space="preserve">acades, </w:t>
      </w:r>
      <w:hyperlink r:id="rId30" w:history="1">
        <w:r w:rsidR="00752E92" w:rsidRPr="00313594">
          <w:rPr>
            <w:rStyle w:val="Hyperlink"/>
          </w:rPr>
          <w:t>http://graphicburger.com/5-signs-facades-mockups/</w:t>
        </w:r>
      </w:hyperlink>
    </w:p>
    <w:p w:rsidR="000C2E5A" w:rsidRDefault="000C2E5A" w:rsidP="00340F97"/>
    <w:p w:rsidR="00F47E0D" w:rsidRDefault="00F47E0D" w:rsidP="00340F97">
      <w:r>
        <w:t>The</w:t>
      </w:r>
      <w:r w:rsidR="001D1D24">
        <w:t xml:space="preserve"> t-shirt mock-ups came from the </w:t>
      </w:r>
      <w:proofErr w:type="spellStart"/>
      <w:r w:rsidR="001D1D24">
        <w:t>PixelBuddha</w:t>
      </w:r>
      <w:proofErr w:type="spellEnd"/>
      <w:r w:rsidR="001D1D24">
        <w:t xml:space="preserve"> website. This resource came with both a single t-shirt image, and a four t-shirt image. </w:t>
      </w:r>
    </w:p>
    <w:p w:rsidR="001D1D24" w:rsidRDefault="001D1D24" w:rsidP="001D1D24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3D556D0B" wp14:editId="21B97CBD">
            <wp:extent cx="3600000" cy="70436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3C" w:rsidRDefault="00D45ABA" w:rsidP="00340F97">
      <w:pPr>
        <w:rPr>
          <w:rStyle w:val="Hyperlink"/>
        </w:rPr>
      </w:pPr>
      <w:r>
        <w:t xml:space="preserve">T-shirts, </w:t>
      </w:r>
      <w:hyperlink r:id="rId32" w:history="1">
        <w:r w:rsidRPr="00313594">
          <w:rPr>
            <w:rStyle w:val="Hyperlink"/>
          </w:rPr>
          <w:t>https://pixelbuddha.net/freebie/t-shirt-mockups</w:t>
        </w:r>
      </w:hyperlink>
    </w:p>
    <w:p w:rsidR="009D3828" w:rsidRPr="00340F97" w:rsidRDefault="009D3828" w:rsidP="00340F97"/>
    <w:sectPr w:rsidR="009D3828" w:rsidRPr="00340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97"/>
    <w:rsid w:val="00020213"/>
    <w:rsid w:val="000417B9"/>
    <w:rsid w:val="00057E62"/>
    <w:rsid w:val="00061E64"/>
    <w:rsid w:val="00096231"/>
    <w:rsid w:val="000C2E5A"/>
    <w:rsid w:val="001845EF"/>
    <w:rsid w:val="00185E0B"/>
    <w:rsid w:val="001D1C18"/>
    <w:rsid w:val="001D1D24"/>
    <w:rsid w:val="00217A2E"/>
    <w:rsid w:val="002839F6"/>
    <w:rsid w:val="002B178D"/>
    <w:rsid w:val="002E21BC"/>
    <w:rsid w:val="003027E6"/>
    <w:rsid w:val="00331D68"/>
    <w:rsid w:val="00340F97"/>
    <w:rsid w:val="00382E3C"/>
    <w:rsid w:val="003B04DD"/>
    <w:rsid w:val="003B17BD"/>
    <w:rsid w:val="003D2C8F"/>
    <w:rsid w:val="00406225"/>
    <w:rsid w:val="00411D27"/>
    <w:rsid w:val="00412717"/>
    <w:rsid w:val="00420A6C"/>
    <w:rsid w:val="004313B3"/>
    <w:rsid w:val="0054732F"/>
    <w:rsid w:val="005A28E2"/>
    <w:rsid w:val="005E5B14"/>
    <w:rsid w:val="005E7D51"/>
    <w:rsid w:val="005F22DB"/>
    <w:rsid w:val="00695E3F"/>
    <w:rsid w:val="006A088F"/>
    <w:rsid w:val="006A447E"/>
    <w:rsid w:val="006D4C0C"/>
    <w:rsid w:val="006F713F"/>
    <w:rsid w:val="00700DE8"/>
    <w:rsid w:val="00714550"/>
    <w:rsid w:val="00741133"/>
    <w:rsid w:val="00752E92"/>
    <w:rsid w:val="007E5E4D"/>
    <w:rsid w:val="00834F42"/>
    <w:rsid w:val="008560BC"/>
    <w:rsid w:val="008C2883"/>
    <w:rsid w:val="009B3629"/>
    <w:rsid w:val="009C37F1"/>
    <w:rsid w:val="009D235B"/>
    <w:rsid w:val="009D3828"/>
    <w:rsid w:val="009E6B97"/>
    <w:rsid w:val="00A141B8"/>
    <w:rsid w:val="00A309FA"/>
    <w:rsid w:val="00A964EE"/>
    <w:rsid w:val="00AA7A51"/>
    <w:rsid w:val="00AE3294"/>
    <w:rsid w:val="00B11618"/>
    <w:rsid w:val="00B124D6"/>
    <w:rsid w:val="00B35F36"/>
    <w:rsid w:val="00B960E3"/>
    <w:rsid w:val="00BD1294"/>
    <w:rsid w:val="00BE111D"/>
    <w:rsid w:val="00C15C36"/>
    <w:rsid w:val="00C96E9B"/>
    <w:rsid w:val="00CA0B05"/>
    <w:rsid w:val="00D11412"/>
    <w:rsid w:val="00D32436"/>
    <w:rsid w:val="00D45ABA"/>
    <w:rsid w:val="00D5675F"/>
    <w:rsid w:val="00E14D61"/>
    <w:rsid w:val="00E6293C"/>
    <w:rsid w:val="00EA2675"/>
    <w:rsid w:val="00F12D4B"/>
    <w:rsid w:val="00F37522"/>
    <w:rsid w:val="00F47E0D"/>
    <w:rsid w:val="00F55044"/>
    <w:rsid w:val="00F87690"/>
    <w:rsid w:val="00FC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0737"/>
  <w15:chartTrackingRefBased/>
  <w15:docId w15:val="{72015F3C-8CE2-4DF4-B00D-F8A5353B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0F97"/>
  </w:style>
  <w:style w:type="paragraph" w:styleId="Heading1">
    <w:name w:val="heading 1"/>
    <w:basedOn w:val="Normal"/>
    <w:next w:val="Normal"/>
    <w:link w:val="Heading1Char"/>
    <w:uiPriority w:val="9"/>
    <w:qFormat/>
    <w:rsid w:val="00340F97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F97"/>
    <w:rPr>
      <w:b/>
    </w:rPr>
  </w:style>
  <w:style w:type="character" w:styleId="Hyperlink">
    <w:name w:val="Hyperlink"/>
    <w:basedOn w:val="DefaultParagraphFont"/>
    <w:uiPriority w:val="99"/>
    <w:unhideWhenUsed/>
    <w:rsid w:val="007411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1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7E5E4D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2B1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GYF8ipxBPg4" TargetMode="External"/><Relationship Id="rId13" Type="http://schemas.openxmlformats.org/officeDocument/2006/relationships/hyperlink" Target="https://unsplash.com/photos/0bFvWOh1tgI" TargetMode="External"/><Relationship Id="rId18" Type="http://schemas.openxmlformats.org/officeDocument/2006/relationships/hyperlink" Target="https://unsplash.com/photos/09eoscPYdHU" TargetMode="External"/><Relationship Id="rId26" Type="http://schemas.openxmlformats.org/officeDocument/2006/relationships/hyperlink" Target="https://commons.wikimedia.org/wiki/File:Globe_icon.sv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nsplash.com/photos/EIO_ZytZm8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unsplash.com/photos/INlsVpSEWTs" TargetMode="External"/><Relationship Id="rId12" Type="http://schemas.openxmlformats.org/officeDocument/2006/relationships/hyperlink" Target="https://unsplash.com/photos/OfvV-jkgrfQ" TargetMode="External"/><Relationship Id="rId17" Type="http://schemas.openxmlformats.org/officeDocument/2006/relationships/hyperlink" Target="https://unsplash.com/photos/o3TZx8_j7FE" TargetMode="Externa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GsQwzPaqGB0" TargetMode="External"/><Relationship Id="rId20" Type="http://schemas.openxmlformats.org/officeDocument/2006/relationships/hyperlink" Target="https://unsplash.com/photos/moognyOQ1nE" TargetMode="External"/><Relationship Id="rId29" Type="http://schemas.openxmlformats.org/officeDocument/2006/relationships/hyperlink" Target="http://graphicburger.com/hoodie-mockup-psd/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photos/d57LGwGacF8" TargetMode="External"/><Relationship Id="rId11" Type="http://schemas.openxmlformats.org/officeDocument/2006/relationships/hyperlink" Target="https://unsplash.com/photos/8vAdE1jdtFk" TargetMode="External"/><Relationship Id="rId24" Type="http://schemas.openxmlformats.org/officeDocument/2006/relationships/hyperlink" Target="https://www.smashingmagazine.com/2015/11/freebie-voyage-icon-set/" TargetMode="External"/><Relationship Id="rId32" Type="http://schemas.openxmlformats.org/officeDocument/2006/relationships/hyperlink" Target="https://pixelbuddha.net/freebie/t-shirt-mockups" TargetMode="External"/><Relationship Id="rId5" Type="http://schemas.openxmlformats.org/officeDocument/2006/relationships/hyperlink" Target="https://unsplash.com/photos/tBtuxtLvAZs" TargetMode="External"/><Relationship Id="rId15" Type="http://schemas.openxmlformats.org/officeDocument/2006/relationships/hyperlink" Target="https://unsplash.com/photos/C-mxLOk6ANs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graphicburger.com/jumper-mockup-psd/" TargetMode="External"/><Relationship Id="rId10" Type="http://schemas.openxmlformats.org/officeDocument/2006/relationships/hyperlink" Target="https://unsplash.com/photos/Oi_Utj7dKZg" TargetMode="External"/><Relationship Id="rId19" Type="http://schemas.openxmlformats.org/officeDocument/2006/relationships/hyperlink" Target="https://unsplash.com/photos/GH7g8Ve-Ubw" TargetMode="External"/><Relationship Id="rId31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unsplash.com/photos/K2NlO4hFVeQ" TargetMode="External"/><Relationship Id="rId14" Type="http://schemas.openxmlformats.org/officeDocument/2006/relationships/hyperlink" Target="https://unsplash.com/photos/-YYSC6kwPF8" TargetMode="External"/><Relationship Id="rId22" Type="http://schemas.openxmlformats.org/officeDocument/2006/relationships/hyperlink" Target="https://unsplash.com/photos/1DeZnSDNeRU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://graphicburger.com/5-signs-facades-mockup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jean_stefano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189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Moore</dc:creator>
  <cp:keywords/>
  <dc:description/>
  <cp:lastModifiedBy>Scott Moore</cp:lastModifiedBy>
  <cp:revision>70</cp:revision>
  <dcterms:created xsi:type="dcterms:W3CDTF">2016-09-04T05:38:00Z</dcterms:created>
  <dcterms:modified xsi:type="dcterms:W3CDTF">2016-09-06T13:20:00Z</dcterms:modified>
</cp:coreProperties>
</file>