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D51" w:rsidRDefault="003B01F5" w:rsidP="00340F97">
      <w:pPr>
        <w:pStyle w:val="Heading1"/>
      </w:pPr>
      <w:r>
        <w:t>Business names</w:t>
      </w:r>
      <w:r w:rsidR="00340F97">
        <w:t>.</w:t>
      </w:r>
    </w:p>
    <w:p w:rsidR="009B56B0" w:rsidRDefault="009B56B0" w:rsidP="009B56B0">
      <w:r>
        <w:t>I decided to explore a variety of potential business names for Stefano’s street wear business. In my opinion the name has to be short and memorable, however it must remain relatively unique.</w:t>
      </w:r>
    </w:p>
    <w:p w:rsidR="006444D2" w:rsidRDefault="006444D2" w:rsidP="009B56B0">
      <w:r>
        <w:t>These names were found by browsing online thesauruses for synonyms to common words such as “travel” and “street”. I tended to look for words that were relevant to Stefano’s description.</w:t>
      </w:r>
      <w:bookmarkStart w:id="0" w:name="_GoBack"/>
      <w:bookmarkEnd w:id="0"/>
    </w:p>
    <w:p w:rsidR="0033577F" w:rsidRPr="009B56B0" w:rsidRDefault="0033577F" w:rsidP="009B56B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B2A30" w:rsidTr="004B2A30">
        <w:trPr>
          <w:trHeight w:val="454"/>
        </w:trPr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Travel</w:t>
            </w:r>
          </w:p>
        </w:tc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Peregrinate</w:t>
            </w:r>
          </w:p>
        </w:tc>
        <w:tc>
          <w:tcPr>
            <w:tcW w:w="3006" w:type="dxa"/>
            <w:vAlign w:val="center"/>
          </w:tcPr>
          <w:p w:rsidR="004B2A30" w:rsidRDefault="004B2A30" w:rsidP="004B2A30">
            <w:pPr>
              <w:jc w:val="center"/>
            </w:pPr>
            <w:r>
              <w:t>Journey</w:t>
            </w:r>
          </w:p>
        </w:tc>
      </w:tr>
      <w:tr w:rsidR="004B2A30" w:rsidTr="004B2A30">
        <w:trPr>
          <w:trHeight w:val="454"/>
        </w:trPr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Voyage</w:t>
            </w:r>
          </w:p>
        </w:tc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Expedition</w:t>
            </w:r>
          </w:p>
        </w:tc>
        <w:tc>
          <w:tcPr>
            <w:tcW w:w="3006" w:type="dxa"/>
            <w:vAlign w:val="center"/>
          </w:tcPr>
          <w:p w:rsidR="004B2A30" w:rsidRDefault="004B2A30" w:rsidP="004B2A30">
            <w:pPr>
              <w:jc w:val="center"/>
            </w:pPr>
            <w:r>
              <w:t>Odyssey</w:t>
            </w:r>
          </w:p>
        </w:tc>
      </w:tr>
      <w:tr w:rsidR="004B2A30" w:rsidTr="004B2A30">
        <w:trPr>
          <w:trHeight w:val="454"/>
        </w:trPr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Gallivanting</w:t>
            </w:r>
          </w:p>
        </w:tc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Whizz</w:t>
            </w:r>
          </w:p>
        </w:tc>
        <w:tc>
          <w:tcPr>
            <w:tcW w:w="3006" w:type="dxa"/>
            <w:vAlign w:val="center"/>
          </w:tcPr>
          <w:p w:rsidR="004B2A30" w:rsidRDefault="004B2A30" w:rsidP="004B2A30">
            <w:pPr>
              <w:jc w:val="center"/>
            </w:pPr>
            <w:r>
              <w:t>Hotfoot it</w:t>
            </w:r>
          </w:p>
        </w:tc>
      </w:tr>
      <w:tr w:rsidR="004B2A30" w:rsidTr="004B2A30">
        <w:trPr>
          <w:trHeight w:val="454"/>
        </w:trPr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Zing</w:t>
            </w:r>
          </w:p>
        </w:tc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Fizz</w:t>
            </w:r>
          </w:p>
        </w:tc>
        <w:tc>
          <w:tcPr>
            <w:tcW w:w="3006" w:type="dxa"/>
            <w:vAlign w:val="center"/>
          </w:tcPr>
          <w:p w:rsidR="004B2A30" w:rsidRDefault="004B2A30" w:rsidP="004B2A30">
            <w:pPr>
              <w:jc w:val="center"/>
            </w:pPr>
            <w:r>
              <w:t>Sparkle</w:t>
            </w:r>
          </w:p>
        </w:tc>
      </w:tr>
      <w:tr w:rsidR="004B2A30" w:rsidTr="004B2A30">
        <w:trPr>
          <w:trHeight w:val="454"/>
        </w:trPr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Oomph</w:t>
            </w:r>
          </w:p>
        </w:tc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Vim</w:t>
            </w:r>
          </w:p>
        </w:tc>
        <w:tc>
          <w:tcPr>
            <w:tcW w:w="3006" w:type="dxa"/>
            <w:vAlign w:val="center"/>
          </w:tcPr>
          <w:p w:rsidR="004B2A30" w:rsidRDefault="004B2A30" w:rsidP="004B2A30">
            <w:pPr>
              <w:jc w:val="center"/>
            </w:pPr>
            <w:r>
              <w:t>Pizazz</w:t>
            </w:r>
          </w:p>
        </w:tc>
      </w:tr>
      <w:tr w:rsidR="004B2A30" w:rsidTr="004B2A30">
        <w:trPr>
          <w:trHeight w:val="454"/>
        </w:trPr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Zest</w:t>
            </w:r>
          </w:p>
        </w:tc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Avidity</w:t>
            </w:r>
          </w:p>
        </w:tc>
        <w:tc>
          <w:tcPr>
            <w:tcW w:w="3006" w:type="dxa"/>
            <w:vAlign w:val="center"/>
          </w:tcPr>
          <w:p w:rsidR="004B2A30" w:rsidRDefault="004B2A30" w:rsidP="004B2A30">
            <w:pPr>
              <w:jc w:val="center"/>
            </w:pPr>
            <w:r>
              <w:t>Zeal</w:t>
            </w:r>
          </w:p>
        </w:tc>
      </w:tr>
      <w:tr w:rsidR="004B2A30" w:rsidTr="004B2A30">
        <w:trPr>
          <w:trHeight w:val="454"/>
        </w:trPr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Thirst</w:t>
            </w:r>
          </w:p>
        </w:tc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Hunger</w:t>
            </w:r>
          </w:p>
        </w:tc>
        <w:tc>
          <w:tcPr>
            <w:tcW w:w="3006" w:type="dxa"/>
            <w:vAlign w:val="center"/>
          </w:tcPr>
          <w:p w:rsidR="004B2A30" w:rsidRDefault="004B2A30" w:rsidP="004B2A30">
            <w:pPr>
              <w:jc w:val="center"/>
            </w:pPr>
            <w:r>
              <w:t>Voracity</w:t>
            </w:r>
          </w:p>
        </w:tc>
      </w:tr>
      <w:tr w:rsidR="004B2A30" w:rsidTr="004B2A30">
        <w:trPr>
          <w:trHeight w:val="454"/>
        </w:trPr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Ardency</w:t>
            </w:r>
          </w:p>
        </w:tc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Street</w:t>
            </w:r>
          </w:p>
        </w:tc>
        <w:tc>
          <w:tcPr>
            <w:tcW w:w="3006" w:type="dxa"/>
            <w:vAlign w:val="center"/>
          </w:tcPr>
          <w:p w:rsidR="004B2A30" w:rsidRDefault="004B2A30" w:rsidP="004B2A30">
            <w:pPr>
              <w:jc w:val="center"/>
            </w:pPr>
            <w:r>
              <w:t>Blacktop</w:t>
            </w:r>
          </w:p>
        </w:tc>
      </w:tr>
      <w:tr w:rsidR="004B2A30" w:rsidTr="004B2A30">
        <w:trPr>
          <w:trHeight w:val="454"/>
        </w:trPr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Highway</w:t>
            </w:r>
          </w:p>
        </w:tc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Parade</w:t>
            </w:r>
          </w:p>
        </w:tc>
        <w:tc>
          <w:tcPr>
            <w:tcW w:w="3006" w:type="dxa"/>
            <w:vAlign w:val="center"/>
          </w:tcPr>
          <w:p w:rsidR="004B2A30" w:rsidRDefault="004B2A30" w:rsidP="004B2A30">
            <w:pPr>
              <w:jc w:val="center"/>
            </w:pPr>
            <w:r>
              <w:t>Avenue</w:t>
            </w:r>
          </w:p>
        </w:tc>
      </w:tr>
      <w:tr w:rsidR="004B2A30" w:rsidTr="004B2A30">
        <w:trPr>
          <w:trHeight w:val="454"/>
        </w:trPr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Stratum</w:t>
            </w:r>
          </w:p>
        </w:tc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Casual</w:t>
            </w:r>
          </w:p>
        </w:tc>
        <w:tc>
          <w:tcPr>
            <w:tcW w:w="3006" w:type="dxa"/>
            <w:vAlign w:val="center"/>
          </w:tcPr>
          <w:p w:rsidR="004B2A30" w:rsidRDefault="004B2A30" w:rsidP="004B2A30">
            <w:pPr>
              <w:jc w:val="center"/>
            </w:pPr>
            <w:r>
              <w:t>Relaxed</w:t>
            </w:r>
          </w:p>
        </w:tc>
      </w:tr>
      <w:tr w:rsidR="004B2A30" w:rsidTr="004B2A30">
        <w:trPr>
          <w:trHeight w:val="454"/>
        </w:trPr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Apathetic</w:t>
            </w:r>
          </w:p>
        </w:tc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Offhand</w:t>
            </w:r>
          </w:p>
        </w:tc>
        <w:tc>
          <w:tcPr>
            <w:tcW w:w="3006" w:type="dxa"/>
            <w:vAlign w:val="center"/>
          </w:tcPr>
          <w:p w:rsidR="004B2A30" w:rsidRDefault="004B2A30" w:rsidP="004B2A30">
            <w:pPr>
              <w:jc w:val="center"/>
            </w:pPr>
            <w:r>
              <w:t>Lax</w:t>
            </w:r>
          </w:p>
        </w:tc>
      </w:tr>
      <w:tr w:rsidR="004B2A30" w:rsidTr="004B2A30">
        <w:trPr>
          <w:trHeight w:val="454"/>
        </w:trPr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Redact</w:t>
            </w:r>
          </w:p>
        </w:tc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Pivot</w:t>
            </w:r>
          </w:p>
        </w:tc>
        <w:tc>
          <w:tcPr>
            <w:tcW w:w="3006" w:type="dxa"/>
            <w:vAlign w:val="center"/>
          </w:tcPr>
          <w:p w:rsidR="004B2A30" w:rsidRDefault="004B2A30" w:rsidP="004B2A30">
            <w:pPr>
              <w:jc w:val="center"/>
            </w:pPr>
            <w:r>
              <w:t>Ardour</w:t>
            </w:r>
          </w:p>
        </w:tc>
      </w:tr>
      <w:tr w:rsidR="004B2A30" w:rsidTr="004B2A30">
        <w:trPr>
          <w:trHeight w:val="454"/>
        </w:trPr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Panoptic</w:t>
            </w:r>
          </w:p>
        </w:tc>
        <w:tc>
          <w:tcPr>
            <w:tcW w:w="3005" w:type="dxa"/>
            <w:vAlign w:val="center"/>
          </w:tcPr>
          <w:p w:rsidR="004B2A30" w:rsidRDefault="004B2A30" w:rsidP="004B2A30">
            <w:pPr>
              <w:jc w:val="center"/>
            </w:pPr>
            <w:r>
              <w:t>Sunset</w:t>
            </w:r>
          </w:p>
        </w:tc>
        <w:tc>
          <w:tcPr>
            <w:tcW w:w="3006" w:type="dxa"/>
            <w:vAlign w:val="center"/>
          </w:tcPr>
          <w:p w:rsidR="004B2A30" w:rsidRDefault="004B2A30" w:rsidP="004B2A30">
            <w:pPr>
              <w:jc w:val="center"/>
            </w:pPr>
            <w:r>
              <w:t>Ribbon</w:t>
            </w:r>
          </w:p>
        </w:tc>
      </w:tr>
    </w:tbl>
    <w:p w:rsidR="009B56B0" w:rsidRDefault="009B56B0" w:rsidP="00340F97"/>
    <w:p w:rsidR="0033577F" w:rsidRPr="00340F97" w:rsidRDefault="006444D2" w:rsidP="00340F97">
      <w:r>
        <w:t xml:space="preserve">There were many names that I thought were great </w:t>
      </w:r>
      <w:r w:rsidR="0027688D">
        <w:t>candidates, including “odyssey”, “avidity”, “hunger”, “voracity”, “ardour”, “blacktop” and “panoptic”.</w:t>
      </w:r>
      <w:r w:rsidR="00611463">
        <w:t xml:space="preserve"> In the end however, I decided to settle for the business name, Voyage, as I believed it suited all the criteria I defined above well. It was short and memorable, while still being unique.</w:t>
      </w:r>
    </w:p>
    <w:sectPr w:rsidR="0033577F" w:rsidRPr="00340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4B"/>
    <w:rsid w:val="001366DA"/>
    <w:rsid w:val="0027688D"/>
    <w:rsid w:val="0033577F"/>
    <w:rsid w:val="00340F97"/>
    <w:rsid w:val="003A5D16"/>
    <w:rsid w:val="003A6E54"/>
    <w:rsid w:val="003B01F5"/>
    <w:rsid w:val="004B2A30"/>
    <w:rsid w:val="005E7D51"/>
    <w:rsid w:val="00611463"/>
    <w:rsid w:val="006444D2"/>
    <w:rsid w:val="008558DD"/>
    <w:rsid w:val="009B56B0"/>
    <w:rsid w:val="00D81E4B"/>
    <w:rsid w:val="00E14D61"/>
    <w:rsid w:val="00EB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8841D"/>
  <w15:chartTrackingRefBased/>
  <w15:docId w15:val="{4BA1CEE9-AED3-44FE-A100-80812566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0F97"/>
  </w:style>
  <w:style w:type="paragraph" w:styleId="Heading1">
    <w:name w:val="heading 1"/>
    <w:basedOn w:val="Normal"/>
    <w:next w:val="Normal"/>
    <w:link w:val="Heading1Char"/>
    <w:uiPriority w:val="9"/>
    <w:qFormat/>
    <w:rsid w:val="00340F97"/>
    <w:pPr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F97"/>
    <w:rPr>
      <w:b/>
    </w:rPr>
  </w:style>
  <w:style w:type="table" w:styleId="TableGrid">
    <w:name w:val="Table Grid"/>
    <w:basedOn w:val="TableNormal"/>
    <w:uiPriority w:val="39"/>
    <w:rsid w:val="004B2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jean_stefano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Moore</dc:creator>
  <cp:keywords/>
  <dc:description/>
  <cp:lastModifiedBy>Scott Moore</cp:lastModifiedBy>
  <cp:revision>13</cp:revision>
  <dcterms:created xsi:type="dcterms:W3CDTF">2016-09-04T04:09:00Z</dcterms:created>
  <dcterms:modified xsi:type="dcterms:W3CDTF">2016-09-04T04:17:00Z</dcterms:modified>
</cp:coreProperties>
</file>